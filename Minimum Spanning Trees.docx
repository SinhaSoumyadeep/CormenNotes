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07EB8" w14:textId="77777777" w:rsidR="000704C5" w:rsidRDefault="00740DF1" w:rsidP="00740DF1">
      <w:pPr>
        <w:pStyle w:val="Heading1"/>
        <w:rPr>
          <w:sz w:val="24"/>
          <w:szCs w:val="24"/>
        </w:rPr>
      </w:pPr>
      <w:r>
        <w:t xml:space="preserve">Minimum Spanning Trees </w:t>
      </w:r>
    </w:p>
    <w:p w14:paraId="057A2FC4" w14:textId="77777777" w:rsidR="000704C5" w:rsidRDefault="000704C5" w:rsidP="000704C5"/>
    <w:p w14:paraId="3B8725C1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connected, undirected graph </w:t>
      </w:r>
      <w:r w:rsidRPr="000704C5">
        <w:rPr>
          <w:rFonts w:ascii="Times" w:hAnsi="Times" w:cs="Times"/>
          <w:b/>
          <w:color w:val="000000"/>
          <w:sz w:val="29"/>
          <w:szCs w:val="29"/>
        </w:rPr>
        <w:t>G (V, E)</w:t>
      </w:r>
      <w:r w:rsidRPr="000704C5">
        <w:rPr>
          <w:rFonts w:ascii="Times" w:hAnsi="Times" w:cs="Times"/>
          <w:b/>
          <w:color w:val="000000"/>
          <w:sz w:val="29"/>
          <w:szCs w:val="29"/>
        </w:rPr>
        <w:t>,</w:t>
      </w:r>
      <w:r>
        <w:rPr>
          <w:rFonts w:ascii="Times" w:hAnsi="Times" w:cs="Times"/>
          <w:color w:val="000000"/>
          <w:sz w:val="29"/>
          <w:szCs w:val="29"/>
        </w:rPr>
        <w:t xml:space="preserve"> where V is the set of pins, E is the set of possible interconnections between pa</w:t>
      </w:r>
      <w:r>
        <w:rPr>
          <w:rFonts w:ascii="Times" w:hAnsi="Times" w:cs="Times"/>
          <w:color w:val="000000"/>
          <w:sz w:val="29"/>
          <w:szCs w:val="29"/>
        </w:rPr>
        <w:t>irs of pins, and for each edge (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u,v</w:t>
      </w:r>
      <w:proofErr w:type="spellEnd"/>
      <w:proofErr w:type="gramEnd"/>
      <w:r>
        <w:rPr>
          <w:rFonts w:ascii="Times" w:hAnsi="Times" w:cs="Times"/>
          <w:color w:val="000000"/>
          <w:sz w:val="29"/>
          <w:szCs w:val="29"/>
        </w:rPr>
        <w:t>) belongs to E, we have a weight w(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u,v</w:t>
      </w:r>
      <w:proofErr w:type="spellEnd"/>
      <w:r>
        <w:rPr>
          <w:rFonts w:ascii="Times" w:hAnsi="Times" w:cs="Times"/>
          <w:color w:val="000000"/>
          <w:sz w:val="29"/>
          <w:szCs w:val="29"/>
        </w:rPr>
        <w:t>)</w:t>
      </w:r>
      <w:r>
        <w:rPr>
          <w:rFonts w:ascii="Times" w:hAnsi="Times" w:cs="Times"/>
          <w:color w:val="000000"/>
          <w:sz w:val="29"/>
          <w:szCs w:val="29"/>
        </w:rPr>
        <w:t xml:space="preserve"> specifying the cost (amount of wire needed) to connect u and </w:t>
      </w:r>
      <w:r>
        <w:rPr>
          <w:rFonts w:ascii="Times" w:hAnsi="Times" w:cs="Times"/>
          <w:color w:val="000000"/>
          <w:sz w:val="29"/>
          <w:szCs w:val="29"/>
        </w:rPr>
        <w:t>v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4AC035C1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We then wish to find an acyclic subset T</w:t>
      </w:r>
      <w:r>
        <w:rPr>
          <w:rFonts w:ascii="Times" w:hAnsi="Times" w:cs="Times"/>
          <w:color w:val="000000"/>
          <w:sz w:val="29"/>
          <w:szCs w:val="29"/>
        </w:rPr>
        <w:t xml:space="preserve"> is a subset of</w:t>
      </w:r>
      <w:r>
        <w:rPr>
          <w:rFonts w:ascii="Times" w:hAnsi="Times" w:cs="Times"/>
          <w:color w:val="000000"/>
          <w:sz w:val="29"/>
          <w:szCs w:val="29"/>
        </w:rPr>
        <w:t xml:space="preserve"> E that connects all of the vertices and whose total weight is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 xml:space="preserve">minimized </w:t>
      </w:r>
      <w:r>
        <w:rPr>
          <w:rFonts w:ascii="Times" w:hAnsi="Times" w:cs="Times"/>
          <w:color w:val="000000"/>
          <w:sz w:val="29"/>
          <w:szCs w:val="29"/>
        </w:rPr>
        <w:t>.</w:t>
      </w:r>
      <w:proofErr w:type="gramEnd"/>
    </w:p>
    <w:p w14:paraId="4ADB0262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9"/>
          <w:szCs w:val="29"/>
        </w:rPr>
        <w:t xml:space="preserve">Since T is acyclic and connects all of the vertices, it must form a tree, which we call a 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spanning tree </w:t>
      </w:r>
      <w:r>
        <w:rPr>
          <w:rFonts w:ascii="Times" w:hAnsi="Times" w:cs="Times"/>
          <w:color w:val="000000"/>
          <w:sz w:val="29"/>
          <w:szCs w:val="29"/>
        </w:rPr>
        <w:t xml:space="preserve">since it “spans” the graph G. We call the problem of determining the tree T the 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minimum-spanning-tree problem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4EF73833" w14:textId="77777777" w:rsidR="00511566" w:rsidRDefault="00511566" w:rsidP="0051156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9"/>
          <w:szCs w:val="29"/>
        </w:rPr>
        <w:t xml:space="preserve">solving the minimum- spanning-tree problem: </w:t>
      </w:r>
      <w:proofErr w:type="spellStart"/>
      <w:r w:rsidRPr="00511566">
        <w:rPr>
          <w:rFonts w:ascii="Times" w:hAnsi="Times" w:cs="Times"/>
          <w:b/>
          <w:color w:val="000000"/>
          <w:sz w:val="29"/>
          <w:szCs w:val="29"/>
        </w:rPr>
        <w:t>Kruskal’s</w:t>
      </w:r>
      <w:proofErr w:type="spellEnd"/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 algorithm and Prim’s algorithm</w:t>
      </w:r>
      <w:r>
        <w:rPr>
          <w:rFonts w:ascii="Times" w:hAnsi="Times" w:cs="Times"/>
          <w:color w:val="000000"/>
          <w:sz w:val="29"/>
          <w:szCs w:val="29"/>
        </w:rPr>
        <w:t xml:space="preserve">. We can easily </w:t>
      </w:r>
      <w:r>
        <w:rPr>
          <w:rFonts w:ascii="Times" w:hAnsi="Times" w:cs="Times"/>
          <w:color w:val="000000"/>
          <w:sz w:val="29"/>
          <w:szCs w:val="29"/>
        </w:rPr>
        <w:t xml:space="preserve">make each of them run in time </w:t>
      </w:r>
      <w:proofErr w:type="gramStart"/>
      <w:r w:rsidRPr="00511566">
        <w:rPr>
          <w:rFonts w:ascii="Times" w:hAnsi="Times" w:cs="Times"/>
          <w:b/>
          <w:color w:val="000000"/>
          <w:sz w:val="29"/>
          <w:szCs w:val="29"/>
        </w:rPr>
        <w:t>O(</w:t>
      </w:r>
      <w:proofErr w:type="gramEnd"/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E </w:t>
      </w:r>
      <w:proofErr w:type="spellStart"/>
      <w:r w:rsidRPr="00511566">
        <w:rPr>
          <w:rFonts w:ascii="Times" w:hAnsi="Times" w:cs="Times"/>
          <w:b/>
          <w:color w:val="000000"/>
          <w:sz w:val="29"/>
          <w:szCs w:val="29"/>
        </w:rPr>
        <w:t>lg</w:t>
      </w:r>
      <w:proofErr w:type="spellEnd"/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 V)</w:t>
      </w:r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 using ordinary binary heaps</w:t>
      </w:r>
      <w:r>
        <w:rPr>
          <w:rFonts w:ascii="Times" w:hAnsi="Times" w:cs="Times"/>
          <w:color w:val="000000"/>
          <w:sz w:val="29"/>
          <w:szCs w:val="29"/>
        </w:rPr>
        <w:t xml:space="preserve">. By using </w:t>
      </w:r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Fibonacci heaps, </w:t>
      </w:r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Prim’s algorithm runs in time </w:t>
      </w:r>
      <w:proofErr w:type="gramStart"/>
      <w:r w:rsidRPr="00511566">
        <w:rPr>
          <w:rFonts w:ascii="Times" w:hAnsi="Times" w:cs="Times"/>
          <w:b/>
          <w:color w:val="000000"/>
          <w:sz w:val="29"/>
          <w:szCs w:val="29"/>
        </w:rPr>
        <w:t>O(</w:t>
      </w:r>
      <w:proofErr w:type="gramEnd"/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E + V </w:t>
      </w:r>
      <w:proofErr w:type="spellStart"/>
      <w:r w:rsidRPr="00511566">
        <w:rPr>
          <w:rFonts w:ascii="Times" w:hAnsi="Times" w:cs="Times"/>
          <w:b/>
          <w:color w:val="000000"/>
          <w:sz w:val="29"/>
          <w:szCs w:val="29"/>
        </w:rPr>
        <w:t>lg</w:t>
      </w:r>
      <w:proofErr w:type="spellEnd"/>
      <w:r w:rsidRPr="00511566">
        <w:rPr>
          <w:rFonts w:ascii="Times" w:hAnsi="Times" w:cs="Times"/>
          <w:b/>
          <w:color w:val="000000"/>
          <w:sz w:val="29"/>
          <w:szCs w:val="29"/>
        </w:rPr>
        <w:t xml:space="preserve"> V )</w:t>
      </w:r>
      <w:r>
        <w:rPr>
          <w:rFonts w:ascii="Times" w:hAnsi="Times" w:cs="Times"/>
          <w:color w:val="000000"/>
          <w:sz w:val="29"/>
          <w:szCs w:val="29"/>
        </w:rPr>
        <w:t>, which improves over the</w:t>
      </w:r>
      <w:r>
        <w:rPr>
          <w:rFonts w:ascii="Times" w:hAnsi="Times" w:cs="Times"/>
          <w:color w:val="000000"/>
          <w:sz w:val="29"/>
          <w:szCs w:val="29"/>
        </w:rPr>
        <w:t xml:space="preserve"> binary-heap implementation </w:t>
      </w:r>
      <w:r w:rsidRPr="00511566">
        <w:rPr>
          <w:rFonts w:ascii="Times" w:hAnsi="Times" w:cs="Times"/>
          <w:b/>
          <w:color w:val="000000"/>
          <w:sz w:val="29"/>
          <w:szCs w:val="29"/>
        </w:rPr>
        <w:t>if |V| is much smaller than |E|</w:t>
      </w:r>
      <w:r w:rsidRPr="00511566">
        <w:rPr>
          <w:rFonts w:ascii="Times" w:hAnsi="Times" w:cs="Times"/>
          <w:b/>
          <w:color w:val="000000"/>
          <w:sz w:val="29"/>
          <w:szCs w:val="29"/>
        </w:rPr>
        <w:t>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D33EB1E" w14:textId="77777777" w:rsidR="00511566" w:rsidRDefault="00511566" w:rsidP="0051156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two algorithms are </w:t>
      </w:r>
      <w:r w:rsidRPr="00511566">
        <w:rPr>
          <w:rFonts w:ascii="Times" w:hAnsi="Times" w:cs="Times"/>
          <w:b/>
          <w:color w:val="000000"/>
          <w:sz w:val="29"/>
          <w:szCs w:val="29"/>
        </w:rPr>
        <w:t>greedy algorithms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4BCFE1FF" w14:textId="77777777" w:rsidR="00335848" w:rsidRDefault="00335848" w:rsidP="003358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Assume that we have a c</w:t>
      </w:r>
      <w:r>
        <w:rPr>
          <w:rFonts w:ascii="Times" w:hAnsi="Times" w:cs="Times"/>
          <w:color w:val="000000"/>
          <w:sz w:val="29"/>
          <w:szCs w:val="29"/>
        </w:rPr>
        <w:t>onnected, undirected graph G (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V,E</w:t>
      </w:r>
      <w:proofErr w:type="gramEnd"/>
      <w:r>
        <w:rPr>
          <w:rFonts w:ascii="Times" w:hAnsi="Times" w:cs="Times"/>
          <w:color w:val="000000"/>
          <w:sz w:val="29"/>
          <w:szCs w:val="29"/>
        </w:rPr>
        <w:t>) with a weight function w : E -&gt;</w:t>
      </w:r>
      <w:r>
        <w:rPr>
          <w:rFonts w:ascii="Times" w:hAnsi="Times" w:cs="Times"/>
          <w:color w:val="000000"/>
          <w:sz w:val="29"/>
          <w:szCs w:val="29"/>
        </w:rPr>
        <w:t xml:space="preserve"> R, and we wish to find a minimum spanning tree for G </w:t>
      </w:r>
    </w:p>
    <w:p w14:paraId="011DD679" w14:textId="77777777" w:rsidR="00335848" w:rsidRDefault="00335848" w:rsidP="003358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generic method manages a set of edges A, maintaining the following loop invariant: </w:t>
      </w:r>
    </w:p>
    <w:p w14:paraId="70B98378" w14:textId="77777777" w:rsidR="00335848" w:rsidRDefault="00335848" w:rsidP="003358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9"/>
          <w:szCs w:val="29"/>
        </w:rPr>
        <w:t xml:space="preserve">Prior to each iteration, A is a subset of some minimum spanning tree. </w:t>
      </w:r>
    </w:p>
    <w:p w14:paraId="17F5968C" w14:textId="77777777" w:rsidR="00335848" w:rsidRDefault="00335848" w:rsidP="003358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bookmarkStart w:id="0" w:name="_GoBack"/>
      <w:bookmarkEnd w:id="0"/>
    </w:p>
    <w:p w14:paraId="439D32EE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</w:p>
    <w:p w14:paraId="00B7A58A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205640C7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</w:p>
    <w:p w14:paraId="27FFDB20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1D862EE2" w14:textId="77777777" w:rsidR="000704C5" w:rsidRDefault="000704C5" w:rsidP="000704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</w:p>
    <w:p w14:paraId="3FC1648A" w14:textId="77777777" w:rsidR="00740DF1" w:rsidRPr="000704C5" w:rsidRDefault="00740DF1" w:rsidP="000704C5"/>
    <w:sectPr w:rsidR="00740DF1" w:rsidRPr="000704C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7DEA1" w14:textId="77777777" w:rsidR="002A7131" w:rsidRDefault="002A7131">
      <w:r>
        <w:separator/>
      </w:r>
    </w:p>
    <w:p w14:paraId="54347864" w14:textId="77777777" w:rsidR="002A7131" w:rsidRDefault="002A7131"/>
  </w:endnote>
  <w:endnote w:type="continuationSeparator" w:id="0">
    <w:p w14:paraId="7795FB1A" w14:textId="77777777" w:rsidR="002A7131" w:rsidRDefault="002A7131">
      <w:r>
        <w:continuationSeparator/>
      </w:r>
    </w:p>
    <w:p w14:paraId="4FCF012A" w14:textId="77777777" w:rsidR="002A7131" w:rsidRDefault="002A7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F7807" w14:textId="77777777" w:rsidR="00282519" w:rsidRDefault="002A71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8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E08B9" w14:textId="77777777" w:rsidR="002A7131" w:rsidRDefault="002A7131">
      <w:r>
        <w:separator/>
      </w:r>
    </w:p>
    <w:p w14:paraId="5C4161DE" w14:textId="77777777" w:rsidR="002A7131" w:rsidRDefault="002A7131"/>
  </w:footnote>
  <w:footnote w:type="continuationSeparator" w:id="0">
    <w:p w14:paraId="6A9F0A08" w14:textId="77777777" w:rsidR="002A7131" w:rsidRDefault="002A7131">
      <w:r>
        <w:continuationSeparator/>
      </w:r>
    </w:p>
    <w:p w14:paraId="7250BEB4" w14:textId="77777777" w:rsidR="002A7131" w:rsidRDefault="002A713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1C"/>
    <w:rsid w:val="000704C5"/>
    <w:rsid w:val="00282519"/>
    <w:rsid w:val="002A7131"/>
    <w:rsid w:val="002B4637"/>
    <w:rsid w:val="00335848"/>
    <w:rsid w:val="00511566"/>
    <w:rsid w:val="006A351C"/>
    <w:rsid w:val="00740DF1"/>
    <w:rsid w:val="009C0993"/>
    <w:rsid w:val="00B623B4"/>
    <w:rsid w:val="00BD7212"/>
    <w:rsid w:val="00BE0A2E"/>
    <w:rsid w:val="00CF745F"/>
    <w:rsid w:val="00EE16BF"/>
    <w:rsid w:val="00F1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EF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nha.so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1B"/>
    <w:rsid w:val="0043451B"/>
    <w:rsid w:val="006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6EA415D05284A817EFA2100883A7A">
    <w:name w:val="BD46EA415D05284A817EFA2100883A7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1C0391CF8D063468A729F5DE5AEF532">
    <w:name w:val="91C0391CF8D063468A729F5DE5AEF532"/>
  </w:style>
  <w:style w:type="character" w:styleId="PlaceholderText">
    <w:name w:val="Placeholder Text"/>
    <w:basedOn w:val="DefaultParagraphFont"/>
    <w:uiPriority w:val="99"/>
    <w:semiHidden/>
    <w:rsid w:val="004345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2018-04-20T21:15:00Z</cp:lastPrinted>
  <dcterms:created xsi:type="dcterms:W3CDTF">2018-04-20T20:49:00Z</dcterms:created>
  <dcterms:modified xsi:type="dcterms:W3CDTF">2018-04-20T21:45:00Z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